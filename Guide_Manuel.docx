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84CCE" w14:textId="4395E308" w:rsidR="00C6554A" w:rsidRPr="008B5277" w:rsidRDefault="00C6554A" w:rsidP="00C6554A">
      <w:pPr>
        <w:pStyle w:val="Photo"/>
      </w:pPr>
    </w:p>
    <w:p w14:paraId="6893DEAF" w14:textId="68337B47" w:rsidR="007351D2" w:rsidRDefault="007351D2" w:rsidP="007351D2">
      <w:pPr>
        <w:pStyle w:val="Titre"/>
      </w:pPr>
      <w:r>
        <w:t>M2 TAL</w:t>
      </w:r>
      <w:r>
        <w:t xml:space="preserve"> </w:t>
      </w:r>
    </w:p>
    <w:p w14:paraId="1A0D4DAE" w14:textId="77777777" w:rsidR="00742CAF" w:rsidRDefault="00742CAF" w:rsidP="007351D2">
      <w:pPr>
        <w:pStyle w:val="Titre"/>
      </w:pPr>
    </w:p>
    <w:p w14:paraId="438CAA21" w14:textId="3349D42F" w:rsidR="007351D2" w:rsidRDefault="007351D2" w:rsidP="007351D2">
      <w:pPr>
        <w:pStyle w:val="Titre"/>
      </w:pPr>
      <w:r>
        <w:t>Projet Technique Web Individuelle</w:t>
      </w:r>
    </w:p>
    <w:p w14:paraId="325DEEC2" w14:textId="77777777" w:rsidR="00742CAF" w:rsidRDefault="00742CAF" w:rsidP="007351D2">
      <w:pPr>
        <w:pStyle w:val="Titre"/>
      </w:pPr>
    </w:p>
    <w:p w14:paraId="28A63FCF" w14:textId="77777777" w:rsidR="009910A2" w:rsidRDefault="007351D2">
      <w:pPr>
        <w:rPr>
          <w:lang w:bidi="fr-FR"/>
        </w:rPr>
      </w:pPr>
      <w:r w:rsidRPr="00742CAF">
        <w:rPr>
          <w:sz w:val="28"/>
          <w:szCs w:val="28"/>
          <w:lang w:bidi="fr-FR"/>
        </w:rPr>
        <w:t xml:space="preserve">Chinatsu KUROIWA </w:t>
      </w:r>
      <w:r w:rsidR="00C6554A">
        <w:rPr>
          <w:lang w:bidi="fr-FR"/>
        </w:rPr>
        <w:br w:type="page"/>
      </w:r>
    </w:p>
    <w:sdt>
      <w:sdtPr>
        <w:id w:val="1624119059"/>
        <w:docPartObj>
          <w:docPartGallery w:val="Table of Contents"/>
          <w:docPartUnique/>
        </w:docPartObj>
      </w:sdtPr>
      <w:sdtEndPr>
        <w:rPr>
          <w:rFonts w:asciiTheme="minorHAnsi" w:eastAsia="MS Mincho" w:hAnsiTheme="minorHAnsi" w:cstheme="minorBidi"/>
          <w:b/>
          <w:bCs/>
          <w:color w:val="595959" w:themeColor="text1" w:themeTint="A6"/>
          <w:sz w:val="22"/>
          <w:szCs w:val="22"/>
          <w:lang w:eastAsia="en-US"/>
        </w:rPr>
      </w:sdtEndPr>
      <w:sdtContent>
        <w:p w14:paraId="073A1E21" w14:textId="7964F066" w:rsidR="009910A2" w:rsidRPr="009910A2" w:rsidRDefault="009910A2">
          <w:pPr>
            <w:pStyle w:val="En-ttedetabledesmatires"/>
            <w:rPr>
              <w:sz w:val="48"/>
              <w:szCs w:val="48"/>
            </w:rPr>
          </w:pPr>
          <w:r w:rsidRPr="009910A2">
            <w:rPr>
              <w:sz w:val="48"/>
              <w:szCs w:val="48"/>
            </w:rPr>
            <w:t>Table des matières</w:t>
          </w:r>
        </w:p>
        <w:p w14:paraId="584EC9F3" w14:textId="70BE3495" w:rsidR="00CF294E" w:rsidRPr="00CF294E" w:rsidRDefault="009910A2">
          <w:pPr>
            <w:pStyle w:val="TM1"/>
            <w:tabs>
              <w:tab w:val="right" w:leader="dot" w:pos="8296"/>
            </w:tabs>
            <w:rPr>
              <w:rFonts w:eastAsiaTheme="minorEastAsia"/>
              <w:noProof/>
              <w:color w:val="auto"/>
              <w:sz w:val="32"/>
              <w:szCs w:val="32"/>
              <w:lang w:eastAsia="ja-JP"/>
            </w:rPr>
          </w:pPr>
          <w:r w:rsidRPr="009910A2">
            <w:rPr>
              <w:sz w:val="36"/>
              <w:szCs w:val="36"/>
            </w:rPr>
            <w:fldChar w:fldCharType="begin"/>
          </w:r>
          <w:r w:rsidRPr="009910A2">
            <w:rPr>
              <w:sz w:val="36"/>
              <w:szCs w:val="36"/>
            </w:rPr>
            <w:instrText xml:space="preserve"> TOC \o "1-3" \h \z \u </w:instrText>
          </w:r>
          <w:r w:rsidRPr="009910A2">
            <w:rPr>
              <w:sz w:val="36"/>
              <w:szCs w:val="36"/>
            </w:rPr>
            <w:fldChar w:fldCharType="separate"/>
          </w:r>
          <w:hyperlink w:anchor="_Toc70338006" w:history="1">
            <w:r w:rsidR="00CF294E" w:rsidRPr="00CF294E">
              <w:rPr>
                <w:rStyle w:val="Lienhypertexte"/>
                <w:noProof/>
                <w:sz w:val="32"/>
                <w:szCs w:val="32"/>
              </w:rPr>
              <w:t>Présentation</w:t>
            </w:r>
            <w:r w:rsidR="00CF294E" w:rsidRPr="00CF294E">
              <w:rPr>
                <w:noProof/>
                <w:webHidden/>
                <w:sz w:val="32"/>
                <w:szCs w:val="32"/>
              </w:rPr>
              <w:tab/>
            </w:r>
            <w:r w:rsidR="00CF294E" w:rsidRPr="00CF294E">
              <w:rPr>
                <w:noProof/>
                <w:webHidden/>
                <w:sz w:val="32"/>
                <w:szCs w:val="32"/>
              </w:rPr>
              <w:fldChar w:fldCharType="begin"/>
            </w:r>
            <w:r w:rsidR="00CF294E" w:rsidRPr="00CF294E">
              <w:rPr>
                <w:noProof/>
                <w:webHidden/>
                <w:sz w:val="32"/>
                <w:szCs w:val="32"/>
              </w:rPr>
              <w:instrText xml:space="preserve"> PAGEREF _Toc70338006 \h </w:instrText>
            </w:r>
            <w:r w:rsidR="00CF294E" w:rsidRPr="00CF294E">
              <w:rPr>
                <w:noProof/>
                <w:webHidden/>
                <w:sz w:val="32"/>
                <w:szCs w:val="32"/>
              </w:rPr>
            </w:r>
            <w:r w:rsidR="00CF294E" w:rsidRPr="00CF294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F294E" w:rsidRPr="00CF294E">
              <w:rPr>
                <w:noProof/>
                <w:webHidden/>
                <w:sz w:val="32"/>
                <w:szCs w:val="32"/>
              </w:rPr>
              <w:t>2</w:t>
            </w:r>
            <w:r w:rsidR="00CF294E" w:rsidRPr="00CF29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1A653C1" w14:textId="213AFA2E" w:rsidR="00CF294E" w:rsidRPr="00CF294E" w:rsidRDefault="00CF294E">
          <w:pPr>
            <w:pStyle w:val="TM1"/>
            <w:tabs>
              <w:tab w:val="right" w:leader="dot" w:pos="8296"/>
            </w:tabs>
            <w:rPr>
              <w:rFonts w:eastAsiaTheme="minorEastAsia"/>
              <w:noProof/>
              <w:color w:val="auto"/>
              <w:sz w:val="32"/>
              <w:szCs w:val="32"/>
              <w:lang w:eastAsia="ja-JP"/>
            </w:rPr>
          </w:pPr>
          <w:hyperlink w:anchor="_Toc70338007" w:history="1">
            <w:r w:rsidRPr="00CF294E">
              <w:rPr>
                <w:rStyle w:val="Lienhypertexte"/>
                <w:noProof/>
                <w:sz w:val="32"/>
                <w:szCs w:val="32"/>
              </w:rPr>
              <w:t>Lancement</w:t>
            </w:r>
            <w:r w:rsidRPr="00CF294E">
              <w:rPr>
                <w:noProof/>
                <w:webHidden/>
                <w:sz w:val="32"/>
                <w:szCs w:val="32"/>
              </w:rPr>
              <w:tab/>
            </w:r>
            <w:r w:rsidRPr="00CF29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CF294E">
              <w:rPr>
                <w:noProof/>
                <w:webHidden/>
                <w:sz w:val="32"/>
                <w:szCs w:val="32"/>
              </w:rPr>
              <w:instrText xml:space="preserve"> PAGEREF _Toc70338007 \h </w:instrText>
            </w:r>
            <w:r w:rsidRPr="00CF294E">
              <w:rPr>
                <w:noProof/>
                <w:webHidden/>
                <w:sz w:val="32"/>
                <w:szCs w:val="32"/>
              </w:rPr>
            </w:r>
            <w:r w:rsidRPr="00CF29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CF294E">
              <w:rPr>
                <w:noProof/>
                <w:webHidden/>
                <w:sz w:val="32"/>
                <w:szCs w:val="32"/>
              </w:rPr>
              <w:t>2</w:t>
            </w:r>
            <w:r w:rsidRPr="00CF29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4E80335" w14:textId="015AB094" w:rsidR="00CF294E" w:rsidRPr="00CF294E" w:rsidRDefault="00CF294E">
          <w:pPr>
            <w:pStyle w:val="TM2"/>
            <w:tabs>
              <w:tab w:val="right" w:leader="dot" w:pos="8296"/>
            </w:tabs>
            <w:rPr>
              <w:rFonts w:eastAsiaTheme="minorEastAsia"/>
              <w:noProof/>
              <w:color w:val="auto"/>
              <w:sz w:val="32"/>
              <w:szCs w:val="32"/>
              <w:lang w:eastAsia="ja-JP"/>
            </w:rPr>
          </w:pPr>
          <w:hyperlink w:anchor="_Toc70338008" w:history="1">
            <w:r w:rsidRPr="00CF294E">
              <w:rPr>
                <w:rStyle w:val="Lienhypertexte"/>
                <w:noProof/>
                <w:sz w:val="32"/>
                <w:szCs w:val="32"/>
              </w:rPr>
              <w:t>- en local</w:t>
            </w:r>
            <w:r w:rsidRPr="00CF294E">
              <w:rPr>
                <w:noProof/>
                <w:webHidden/>
                <w:sz w:val="32"/>
                <w:szCs w:val="32"/>
              </w:rPr>
              <w:tab/>
            </w:r>
            <w:r w:rsidRPr="00CF29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CF294E">
              <w:rPr>
                <w:noProof/>
                <w:webHidden/>
                <w:sz w:val="32"/>
                <w:szCs w:val="32"/>
              </w:rPr>
              <w:instrText xml:space="preserve"> PAGEREF _Toc70338008 \h </w:instrText>
            </w:r>
            <w:r w:rsidRPr="00CF294E">
              <w:rPr>
                <w:noProof/>
                <w:webHidden/>
                <w:sz w:val="32"/>
                <w:szCs w:val="32"/>
              </w:rPr>
            </w:r>
            <w:r w:rsidRPr="00CF29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CF294E">
              <w:rPr>
                <w:noProof/>
                <w:webHidden/>
                <w:sz w:val="32"/>
                <w:szCs w:val="32"/>
              </w:rPr>
              <w:t>2</w:t>
            </w:r>
            <w:r w:rsidRPr="00CF29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CFD7E8" w14:textId="3955D9DE" w:rsidR="00CF294E" w:rsidRPr="00CF294E" w:rsidRDefault="00CF294E">
          <w:pPr>
            <w:pStyle w:val="TM1"/>
            <w:tabs>
              <w:tab w:val="right" w:leader="dot" w:pos="8296"/>
            </w:tabs>
            <w:rPr>
              <w:rFonts w:eastAsiaTheme="minorEastAsia"/>
              <w:noProof/>
              <w:color w:val="auto"/>
              <w:sz w:val="32"/>
              <w:szCs w:val="32"/>
              <w:lang w:eastAsia="ja-JP"/>
            </w:rPr>
          </w:pPr>
          <w:hyperlink w:anchor="_Toc70338009" w:history="1">
            <w:r w:rsidRPr="00CF294E">
              <w:rPr>
                <w:rStyle w:val="Lienhypertexte"/>
                <w:noProof/>
                <w:sz w:val="32"/>
                <w:szCs w:val="32"/>
              </w:rPr>
              <w:t>Visualisation</w:t>
            </w:r>
            <w:r w:rsidRPr="00CF294E">
              <w:rPr>
                <w:noProof/>
                <w:webHidden/>
                <w:sz w:val="32"/>
                <w:szCs w:val="32"/>
              </w:rPr>
              <w:tab/>
            </w:r>
            <w:r w:rsidRPr="00CF29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CF294E">
              <w:rPr>
                <w:noProof/>
                <w:webHidden/>
                <w:sz w:val="32"/>
                <w:szCs w:val="32"/>
              </w:rPr>
              <w:instrText xml:space="preserve"> PAGEREF _Toc70338009 \h </w:instrText>
            </w:r>
            <w:r w:rsidRPr="00CF294E">
              <w:rPr>
                <w:noProof/>
                <w:webHidden/>
                <w:sz w:val="32"/>
                <w:szCs w:val="32"/>
              </w:rPr>
            </w:r>
            <w:r w:rsidRPr="00CF29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CF294E">
              <w:rPr>
                <w:noProof/>
                <w:webHidden/>
                <w:sz w:val="32"/>
                <w:szCs w:val="32"/>
              </w:rPr>
              <w:t>2</w:t>
            </w:r>
            <w:r w:rsidRPr="00CF29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79A95FB" w14:textId="5846560A" w:rsidR="00CF294E" w:rsidRPr="00CF294E" w:rsidRDefault="00CF294E">
          <w:pPr>
            <w:pStyle w:val="TM1"/>
            <w:tabs>
              <w:tab w:val="right" w:leader="dot" w:pos="8296"/>
            </w:tabs>
            <w:rPr>
              <w:rFonts w:eastAsiaTheme="minorEastAsia"/>
              <w:noProof/>
              <w:color w:val="auto"/>
              <w:sz w:val="32"/>
              <w:szCs w:val="32"/>
              <w:lang w:eastAsia="ja-JP"/>
            </w:rPr>
          </w:pPr>
          <w:hyperlink w:anchor="_Toc70338010" w:history="1">
            <w:r w:rsidRPr="00CF294E">
              <w:rPr>
                <w:rStyle w:val="Lienhypertexte"/>
                <w:noProof/>
                <w:sz w:val="32"/>
                <w:szCs w:val="32"/>
              </w:rPr>
              <w:t>Scriping MAP &amp; SPA</w:t>
            </w:r>
            <w:r w:rsidRPr="00CF294E">
              <w:rPr>
                <w:noProof/>
                <w:webHidden/>
                <w:sz w:val="32"/>
                <w:szCs w:val="32"/>
              </w:rPr>
              <w:tab/>
            </w:r>
            <w:r w:rsidRPr="00CF29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CF294E">
              <w:rPr>
                <w:noProof/>
                <w:webHidden/>
                <w:sz w:val="32"/>
                <w:szCs w:val="32"/>
              </w:rPr>
              <w:instrText xml:space="preserve"> PAGEREF _Toc70338010 \h </w:instrText>
            </w:r>
            <w:r w:rsidRPr="00CF294E">
              <w:rPr>
                <w:noProof/>
                <w:webHidden/>
                <w:sz w:val="32"/>
                <w:szCs w:val="32"/>
              </w:rPr>
            </w:r>
            <w:r w:rsidRPr="00CF29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CF294E">
              <w:rPr>
                <w:noProof/>
                <w:webHidden/>
                <w:sz w:val="32"/>
                <w:szCs w:val="32"/>
              </w:rPr>
              <w:t>3</w:t>
            </w:r>
            <w:r w:rsidRPr="00CF29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0788896" w14:textId="33B801F5" w:rsidR="00CF294E" w:rsidRPr="00CF294E" w:rsidRDefault="00CF294E">
          <w:pPr>
            <w:pStyle w:val="TM2"/>
            <w:tabs>
              <w:tab w:val="right" w:leader="dot" w:pos="8296"/>
            </w:tabs>
            <w:rPr>
              <w:rFonts w:eastAsiaTheme="minorEastAsia"/>
              <w:noProof/>
              <w:color w:val="auto"/>
              <w:sz w:val="32"/>
              <w:szCs w:val="32"/>
              <w:lang w:eastAsia="ja-JP"/>
            </w:rPr>
          </w:pPr>
          <w:hyperlink w:anchor="_Toc70338011" w:history="1">
            <w:r w:rsidRPr="00CF294E">
              <w:rPr>
                <w:rStyle w:val="Lienhypertexte"/>
                <w:noProof/>
                <w:sz w:val="32"/>
                <w:szCs w:val="32"/>
              </w:rPr>
              <w:t>- Accès aux données</w:t>
            </w:r>
            <w:r w:rsidRPr="00CF294E">
              <w:rPr>
                <w:noProof/>
                <w:webHidden/>
                <w:sz w:val="32"/>
                <w:szCs w:val="32"/>
              </w:rPr>
              <w:tab/>
            </w:r>
            <w:r w:rsidRPr="00CF29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CF294E">
              <w:rPr>
                <w:noProof/>
                <w:webHidden/>
                <w:sz w:val="32"/>
                <w:szCs w:val="32"/>
              </w:rPr>
              <w:instrText xml:space="preserve"> PAGEREF _Toc70338011 \h </w:instrText>
            </w:r>
            <w:r w:rsidRPr="00CF294E">
              <w:rPr>
                <w:noProof/>
                <w:webHidden/>
                <w:sz w:val="32"/>
                <w:szCs w:val="32"/>
              </w:rPr>
            </w:r>
            <w:r w:rsidRPr="00CF29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CF294E">
              <w:rPr>
                <w:noProof/>
                <w:webHidden/>
                <w:sz w:val="32"/>
                <w:szCs w:val="32"/>
              </w:rPr>
              <w:t>3</w:t>
            </w:r>
            <w:r w:rsidRPr="00CF29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B1CCA7E" w14:textId="5ACAC97F" w:rsidR="00CF294E" w:rsidRPr="00CF294E" w:rsidRDefault="00CF294E">
          <w:pPr>
            <w:pStyle w:val="TM2"/>
            <w:tabs>
              <w:tab w:val="right" w:leader="dot" w:pos="8296"/>
            </w:tabs>
            <w:rPr>
              <w:rFonts w:eastAsiaTheme="minorEastAsia"/>
              <w:noProof/>
              <w:color w:val="auto"/>
              <w:sz w:val="32"/>
              <w:szCs w:val="32"/>
              <w:lang w:eastAsia="ja-JP"/>
            </w:rPr>
          </w:pPr>
          <w:hyperlink w:anchor="_Toc70338012" w:history="1">
            <w:r w:rsidRPr="00CF294E">
              <w:rPr>
                <w:rStyle w:val="Lienhypertexte"/>
                <w:noProof/>
                <w:sz w:val="32"/>
                <w:szCs w:val="32"/>
              </w:rPr>
              <w:t>- Site NH Hotels</w:t>
            </w:r>
            <w:r w:rsidRPr="00CF294E">
              <w:rPr>
                <w:noProof/>
                <w:webHidden/>
                <w:sz w:val="32"/>
                <w:szCs w:val="32"/>
              </w:rPr>
              <w:tab/>
            </w:r>
            <w:r w:rsidRPr="00CF29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CF294E">
              <w:rPr>
                <w:noProof/>
                <w:webHidden/>
                <w:sz w:val="32"/>
                <w:szCs w:val="32"/>
              </w:rPr>
              <w:instrText xml:space="preserve"> PAGEREF _Toc70338012 \h </w:instrText>
            </w:r>
            <w:r w:rsidRPr="00CF294E">
              <w:rPr>
                <w:noProof/>
                <w:webHidden/>
                <w:sz w:val="32"/>
                <w:szCs w:val="32"/>
              </w:rPr>
            </w:r>
            <w:r w:rsidRPr="00CF29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CF294E">
              <w:rPr>
                <w:noProof/>
                <w:webHidden/>
                <w:sz w:val="32"/>
                <w:szCs w:val="32"/>
              </w:rPr>
              <w:t>4</w:t>
            </w:r>
            <w:r w:rsidRPr="00CF29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91221B" w14:textId="2BA61C44" w:rsidR="00CF294E" w:rsidRPr="00CF294E" w:rsidRDefault="00CF294E">
          <w:pPr>
            <w:pStyle w:val="TM2"/>
            <w:tabs>
              <w:tab w:val="right" w:leader="dot" w:pos="8296"/>
            </w:tabs>
            <w:rPr>
              <w:rFonts w:eastAsiaTheme="minorEastAsia"/>
              <w:noProof/>
              <w:color w:val="auto"/>
              <w:sz w:val="32"/>
              <w:szCs w:val="32"/>
              <w:lang w:eastAsia="ja-JP"/>
            </w:rPr>
          </w:pPr>
          <w:hyperlink w:anchor="_Toc70338013" w:history="1">
            <w:r w:rsidRPr="00CF294E">
              <w:rPr>
                <w:rStyle w:val="Lienhypertexte"/>
                <w:noProof/>
                <w:sz w:val="32"/>
                <w:szCs w:val="32"/>
              </w:rPr>
              <w:t>- Site Ntealan</w:t>
            </w:r>
            <w:r w:rsidRPr="00CF294E">
              <w:rPr>
                <w:noProof/>
                <w:webHidden/>
                <w:sz w:val="32"/>
                <w:szCs w:val="32"/>
              </w:rPr>
              <w:tab/>
            </w:r>
            <w:r w:rsidRPr="00CF29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CF294E">
              <w:rPr>
                <w:noProof/>
                <w:webHidden/>
                <w:sz w:val="32"/>
                <w:szCs w:val="32"/>
              </w:rPr>
              <w:instrText xml:space="preserve"> PAGEREF _Toc70338013 \h </w:instrText>
            </w:r>
            <w:r w:rsidRPr="00CF294E">
              <w:rPr>
                <w:noProof/>
                <w:webHidden/>
                <w:sz w:val="32"/>
                <w:szCs w:val="32"/>
              </w:rPr>
            </w:r>
            <w:r w:rsidRPr="00CF29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CF294E">
              <w:rPr>
                <w:noProof/>
                <w:webHidden/>
                <w:sz w:val="32"/>
                <w:szCs w:val="32"/>
              </w:rPr>
              <w:t>5</w:t>
            </w:r>
            <w:r w:rsidRPr="00CF29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BA27DD3" w14:textId="2CD659F3" w:rsidR="009910A2" w:rsidRDefault="009910A2">
          <w:r w:rsidRPr="009910A2">
            <w:rPr>
              <w:b/>
              <w:bCs/>
              <w:sz w:val="36"/>
              <w:szCs w:val="36"/>
            </w:rPr>
            <w:fldChar w:fldCharType="end"/>
          </w:r>
        </w:p>
      </w:sdtContent>
    </w:sdt>
    <w:p w14:paraId="69153879" w14:textId="062DDDE5" w:rsidR="009910A2" w:rsidRDefault="009910A2">
      <w:pPr>
        <w:rPr>
          <w:lang w:bidi="fr-FR"/>
        </w:rPr>
      </w:pPr>
      <w:r>
        <w:rPr>
          <w:lang w:bidi="fr-FR"/>
        </w:rPr>
        <w:br w:type="page"/>
      </w:r>
    </w:p>
    <w:p w14:paraId="5D11927E" w14:textId="77777777" w:rsidR="00C6554A" w:rsidRDefault="00C6554A" w:rsidP="00C6554A">
      <w:pPr>
        <w:pStyle w:val="Coordonnes"/>
      </w:pPr>
    </w:p>
    <w:p w14:paraId="3B6B9D46" w14:textId="5249BA74" w:rsidR="00615A51" w:rsidRPr="009910A2" w:rsidRDefault="00337BFD" w:rsidP="009910A2">
      <w:pPr>
        <w:pStyle w:val="Titre1"/>
      </w:pPr>
      <w:bookmarkStart w:id="0" w:name="_Toc70338006"/>
      <w:r w:rsidRPr="009910A2">
        <w:t>Présentation</w:t>
      </w:r>
      <w:bookmarkEnd w:id="0"/>
    </w:p>
    <w:p w14:paraId="4380B835" w14:textId="3C462012" w:rsidR="0060215F" w:rsidRPr="00C20B62" w:rsidRDefault="0060215F" w:rsidP="0060215F">
      <w:pPr>
        <w:rPr>
          <w:color w:val="auto"/>
          <w:sz w:val="24"/>
          <w:szCs w:val="24"/>
        </w:rPr>
      </w:pPr>
      <w:r w:rsidRPr="00C20B62">
        <w:rPr>
          <w:color w:val="auto"/>
          <w:sz w:val="24"/>
          <w:szCs w:val="24"/>
        </w:rPr>
        <w:t>L’objectif de ce projet et de scrapper des informations nécessaires depuis des site</w:t>
      </w:r>
      <w:r w:rsidRPr="00C20B62">
        <w:rPr>
          <w:color w:val="auto"/>
          <w:sz w:val="24"/>
          <w:szCs w:val="24"/>
        </w:rPr>
        <w:t>s web (</w:t>
      </w:r>
      <w:hyperlink r:id="rId8" w:history="1">
        <w:r w:rsidRPr="00C20B62">
          <w:rPr>
            <w:rStyle w:val="Lienhypertexte"/>
            <w:color w:val="auto"/>
            <w:sz w:val="24"/>
            <w:szCs w:val="24"/>
          </w:rPr>
          <w:t>https://www.nh-hotels.fr/</w:t>
        </w:r>
      </w:hyperlink>
      <w:r w:rsidRPr="00C20B62">
        <w:rPr>
          <w:color w:val="auto"/>
          <w:sz w:val="24"/>
          <w:szCs w:val="24"/>
        </w:rPr>
        <w:t xml:space="preserve"> et </w:t>
      </w:r>
      <w:hyperlink r:id="rId9" w:history="1">
        <w:r w:rsidRPr="00C20B62">
          <w:rPr>
            <w:rStyle w:val="Lienhypertexte"/>
            <w:color w:val="auto"/>
            <w:sz w:val="24"/>
            <w:szCs w:val="24"/>
          </w:rPr>
          <w:t>https://ntealan.net</w:t>
        </w:r>
      </w:hyperlink>
      <w:r w:rsidRPr="00C20B62">
        <w:rPr>
          <w:color w:val="auto"/>
          <w:sz w:val="24"/>
          <w:szCs w:val="24"/>
        </w:rPr>
        <w:t xml:space="preserve">) </w:t>
      </w:r>
      <w:r w:rsidRPr="00C20B62">
        <w:rPr>
          <w:color w:val="auto"/>
          <w:sz w:val="24"/>
          <w:szCs w:val="24"/>
        </w:rPr>
        <w:t xml:space="preserve"> et afficher des résultats ou des analyses dans un application. </w:t>
      </w:r>
    </w:p>
    <w:p w14:paraId="6172DEEC" w14:textId="77777777" w:rsidR="00AB6882" w:rsidRPr="00C20B62" w:rsidRDefault="0060215F" w:rsidP="0060215F">
      <w:pPr>
        <w:rPr>
          <w:color w:val="auto"/>
          <w:sz w:val="24"/>
          <w:szCs w:val="24"/>
        </w:rPr>
      </w:pPr>
      <w:r w:rsidRPr="00C20B62">
        <w:rPr>
          <w:color w:val="auto"/>
          <w:sz w:val="24"/>
          <w:szCs w:val="24"/>
        </w:rPr>
        <w:t>Afin de réaliser ce projet,</w:t>
      </w:r>
      <w:r w:rsidRPr="00C20B62">
        <w:rPr>
          <w:color w:val="auto"/>
          <w:sz w:val="24"/>
          <w:szCs w:val="24"/>
        </w:rPr>
        <w:t xml:space="preserve"> les tâche d</w:t>
      </w:r>
      <w:r w:rsidR="00AB6882" w:rsidRPr="00C20B62">
        <w:rPr>
          <w:color w:val="auto"/>
          <w:sz w:val="24"/>
          <w:szCs w:val="24"/>
        </w:rPr>
        <w:t>u</w:t>
      </w:r>
      <w:r w:rsidRPr="00C20B62">
        <w:rPr>
          <w:color w:val="auto"/>
          <w:sz w:val="24"/>
          <w:szCs w:val="24"/>
        </w:rPr>
        <w:t xml:space="preserve"> </w:t>
      </w:r>
      <w:proofErr w:type="spellStart"/>
      <w:r w:rsidRPr="00C20B62">
        <w:rPr>
          <w:color w:val="auto"/>
          <w:sz w:val="24"/>
          <w:szCs w:val="24"/>
        </w:rPr>
        <w:t>scrapping</w:t>
      </w:r>
      <w:proofErr w:type="spellEnd"/>
      <w:r w:rsidRPr="00C20B62">
        <w:rPr>
          <w:color w:val="auto"/>
          <w:sz w:val="24"/>
          <w:szCs w:val="24"/>
        </w:rPr>
        <w:t xml:space="preserve"> et</w:t>
      </w:r>
      <w:r w:rsidR="00AB6882" w:rsidRPr="00C20B62">
        <w:rPr>
          <w:color w:val="auto"/>
          <w:sz w:val="24"/>
          <w:szCs w:val="24"/>
        </w:rPr>
        <w:t xml:space="preserve"> de</w:t>
      </w:r>
      <w:r w:rsidRPr="00C20B62">
        <w:rPr>
          <w:color w:val="auto"/>
          <w:sz w:val="24"/>
          <w:szCs w:val="24"/>
        </w:rPr>
        <w:t xml:space="preserve"> la visualisation des </w:t>
      </w:r>
      <w:r w:rsidRPr="00C20B62">
        <w:rPr>
          <w:color w:val="auto"/>
          <w:sz w:val="24"/>
          <w:szCs w:val="24"/>
        </w:rPr>
        <w:t>d</w:t>
      </w:r>
      <w:r w:rsidRPr="00C20B62">
        <w:rPr>
          <w:color w:val="auto"/>
          <w:sz w:val="24"/>
          <w:szCs w:val="24"/>
        </w:rPr>
        <w:t>onnées sont indépendant</w:t>
      </w:r>
      <w:r w:rsidRPr="00C20B62">
        <w:rPr>
          <w:color w:val="auto"/>
          <w:sz w:val="24"/>
          <w:szCs w:val="24"/>
        </w:rPr>
        <w:t>s</w:t>
      </w:r>
      <w:r w:rsidRPr="00C20B62">
        <w:rPr>
          <w:color w:val="auto"/>
          <w:sz w:val="24"/>
          <w:szCs w:val="24"/>
        </w:rPr>
        <w:t xml:space="preserve">. </w:t>
      </w:r>
    </w:p>
    <w:p w14:paraId="3C27A2CB" w14:textId="0790EF63" w:rsidR="0060215F" w:rsidRPr="00C20B62" w:rsidRDefault="0060215F" w:rsidP="0060215F">
      <w:pPr>
        <w:rPr>
          <w:color w:val="auto"/>
          <w:sz w:val="24"/>
          <w:szCs w:val="24"/>
        </w:rPr>
      </w:pPr>
      <w:r w:rsidRPr="00C20B62">
        <w:rPr>
          <w:color w:val="auto"/>
          <w:sz w:val="24"/>
          <w:szCs w:val="24"/>
        </w:rPr>
        <w:t>C’est-à-dire que j’ai d’abord extrait des données depuis les sites web et stockez des données dans les fichiers csv (</w:t>
      </w:r>
      <w:r w:rsidRPr="00C20B62">
        <w:rPr>
          <w:b/>
          <w:bCs/>
          <w:color w:val="auto"/>
          <w:sz w:val="24"/>
          <w:szCs w:val="24"/>
        </w:rPr>
        <w:t>output_natealan.csv</w:t>
      </w:r>
      <w:r w:rsidRPr="00C20B62">
        <w:rPr>
          <w:color w:val="auto"/>
          <w:sz w:val="24"/>
          <w:szCs w:val="24"/>
        </w:rPr>
        <w:t xml:space="preserve"> et</w:t>
      </w:r>
      <w:r w:rsidR="00C20B62" w:rsidRPr="00C20B62">
        <w:rPr>
          <w:color w:val="auto"/>
          <w:sz w:val="24"/>
          <w:szCs w:val="24"/>
        </w:rPr>
        <w:t xml:space="preserve"> </w:t>
      </w:r>
      <w:r w:rsidRPr="00C20B62">
        <w:rPr>
          <w:b/>
          <w:bCs/>
          <w:color w:val="auto"/>
          <w:sz w:val="24"/>
          <w:szCs w:val="24"/>
        </w:rPr>
        <w:t>output_nhHotels.csv</w:t>
      </w:r>
      <w:r w:rsidRPr="00C20B62">
        <w:rPr>
          <w:color w:val="auto"/>
          <w:sz w:val="24"/>
          <w:szCs w:val="24"/>
        </w:rPr>
        <w:t xml:space="preserve"> ) dans le répertoire data. </w:t>
      </w:r>
    </w:p>
    <w:p w14:paraId="7182D70B" w14:textId="10690EDF" w:rsidR="0060215F" w:rsidRPr="009910A2" w:rsidRDefault="00AB6882" w:rsidP="0060215F">
      <w:pPr>
        <w:rPr>
          <w:color w:val="auto"/>
          <w:sz w:val="24"/>
          <w:szCs w:val="24"/>
        </w:rPr>
      </w:pPr>
      <w:r w:rsidRPr="00C20B62">
        <w:rPr>
          <w:color w:val="auto"/>
          <w:sz w:val="24"/>
          <w:szCs w:val="24"/>
        </w:rPr>
        <w:t xml:space="preserve">Ensuite, j’ai </w:t>
      </w:r>
      <w:r w:rsidR="00C20B62" w:rsidRPr="00C20B62">
        <w:rPr>
          <w:color w:val="auto"/>
          <w:sz w:val="24"/>
          <w:szCs w:val="24"/>
        </w:rPr>
        <w:t>créé</w:t>
      </w:r>
      <w:r w:rsidRPr="00C20B62">
        <w:rPr>
          <w:color w:val="auto"/>
          <w:sz w:val="24"/>
          <w:szCs w:val="24"/>
        </w:rPr>
        <w:t xml:space="preserve"> une application en utilisant ces données extrait. </w:t>
      </w:r>
    </w:p>
    <w:p w14:paraId="46C82CA4" w14:textId="296C2F3F" w:rsidR="009910A2" w:rsidRDefault="009910A2" w:rsidP="009910A2">
      <w:pPr>
        <w:pStyle w:val="Titre1"/>
      </w:pPr>
      <w:bookmarkStart w:id="1" w:name="_Toc70338007"/>
      <w:r>
        <w:t>Lancement</w:t>
      </w:r>
      <w:bookmarkEnd w:id="1"/>
    </w:p>
    <w:p w14:paraId="5668878E" w14:textId="352843F1" w:rsidR="00337BFD" w:rsidRDefault="009910A2" w:rsidP="00337BFD">
      <w:pPr>
        <w:pStyle w:val="Titre2"/>
      </w:pPr>
      <w:bookmarkStart w:id="2" w:name="_Toc70338008"/>
      <w:r>
        <w:t xml:space="preserve">- </w:t>
      </w:r>
      <w:r w:rsidR="00615A51">
        <w:t>en local</w:t>
      </w:r>
      <w:bookmarkEnd w:id="2"/>
    </w:p>
    <w:p w14:paraId="61B7C4CA" w14:textId="1D113469" w:rsidR="00615A51" w:rsidRPr="00C572D1" w:rsidRDefault="00C572D1" w:rsidP="00C572D1">
      <w:pPr>
        <w:pStyle w:val="Paragraphedeliste"/>
        <w:numPr>
          <w:ilvl w:val="0"/>
          <w:numId w:val="16"/>
        </w:numPr>
        <w:rPr>
          <w:color w:val="auto"/>
          <w:sz w:val="24"/>
          <w:szCs w:val="24"/>
        </w:rPr>
      </w:pPr>
      <w:r w:rsidRPr="00C572D1">
        <w:rPr>
          <w:color w:val="auto"/>
          <w:sz w:val="24"/>
          <w:szCs w:val="24"/>
        </w:rPr>
        <w:t xml:space="preserve">Installez les dépendances : depuis le répertoire du projet, créez un environnement virtuel (avec </w:t>
      </w:r>
      <w:proofErr w:type="spellStart"/>
      <w:r w:rsidRPr="00C572D1">
        <w:rPr>
          <w:color w:val="auto"/>
          <w:sz w:val="24"/>
          <w:szCs w:val="24"/>
        </w:rPr>
        <w:t>pipenv</w:t>
      </w:r>
      <w:proofErr w:type="spellEnd"/>
      <w:r w:rsidRPr="00C572D1">
        <w:rPr>
          <w:color w:val="auto"/>
          <w:sz w:val="24"/>
          <w:szCs w:val="24"/>
        </w:rPr>
        <w:t xml:space="preserve"> https://pypi.org/project/pipenv/), </w:t>
      </w:r>
      <w:r w:rsidRPr="00C572D1">
        <w:rPr>
          <w:color w:val="auto"/>
          <w:sz w:val="24"/>
          <w:szCs w:val="24"/>
        </w:rPr>
        <w:t>connectez-vous-y</w:t>
      </w:r>
      <w:r w:rsidRPr="00C572D1">
        <w:rPr>
          <w:color w:val="auto"/>
          <w:sz w:val="24"/>
          <w:szCs w:val="24"/>
        </w:rPr>
        <w:t>, puis installez les dépendances depuis le fichier requirements.txt :</w:t>
      </w:r>
    </w:p>
    <w:p w14:paraId="1F601C7A" w14:textId="5C52C394" w:rsidR="00C572D1" w:rsidRDefault="00C572D1" w:rsidP="00C572D1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  <w:highlight w:val="yellow"/>
        </w:rPr>
        <w:t xml:space="preserve">$ </w:t>
      </w:r>
      <w:r w:rsidRPr="00C572D1">
        <w:rPr>
          <w:b/>
          <w:bCs/>
          <w:sz w:val="23"/>
          <w:szCs w:val="23"/>
          <w:highlight w:val="yellow"/>
        </w:rPr>
        <w:t xml:space="preserve">pip3 </w:t>
      </w:r>
      <w:proofErr w:type="spellStart"/>
      <w:r w:rsidRPr="00C572D1">
        <w:rPr>
          <w:b/>
          <w:bCs/>
          <w:sz w:val="23"/>
          <w:szCs w:val="23"/>
          <w:highlight w:val="yellow"/>
        </w:rPr>
        <w:t>install</w:t>
      </w:r>
      <w:proofErr w:type="spellEnd"/>
      <w:r w:rsidRPr="00C572D1">
        <w:rPr>
          <w:b/>
          <w:bCs/>
          <w:sz w:val="23"/>
          <w:szCs w:val="23"/>
          <w:highlight w:val="yellow"/>
        </w:rPr>
        <w:t xml:space="preserve"> -r requirements.txt</w:t>
      </w:r>
    </w:p>
    <w:p w14:paraId="7C1F0A66" w14:textId="2CF3320C" w:rsidR="00C572D1" w:rsidRPr="0060215F" w:rsidRDefault="00C572D1" w:rsidP="00C572D1">
      <w:pPr>
        <w:pStyle w:val="Paragraphedeliste"/>
        <w:numPr>
          <w:ilvl w:val="0"/>
          <w:numId w:val="16"/>
        </w:numPr>
        <w:rPr>
          <w:color w:val="auto"/>
          <w:sz w:val="24"/>
          <w:szCs w:val="24"/>
        </w:rPr>
      </w:pPr>
      <w:r w:rsidRPr="0060215F">
        <w:rPr>
          <w:color w:val="auto"/>
          <w:sz w:val="24"/>
          <w:szCs w:val="24"/>
        </w:rPr>
        <w:t xml:space="preserve">Ensuite lancez le fichier app.py qui est dans le répertoire « visualisation » : </w:t>
      </w:r>
    </w:p>
    <w:p w14:paraId="6C1C1395" w14:textId="08D3CA82" w:rsidR="00C572D1" w:rsidRPr="0060215F" w:rsidRDefault="00C572D1" w:rsidP="00C572D1">
      <w:pPr>
        <w:pStyle w:val="Paragraphedeliste"/>
        <w:jc w:val="center"/>
        <w:rPr>
          <w:b/>
          <w:bCs/>
          <w:color w:val="auto"/>
          <w:sz w:val="24"/>
          <w:szCs w:val="24"/>
        </w:rPr>
      </w:pPr>
      <w:r w:rsidRPr="0060215F">
        <w:rPr>
          <w:color w:val="auto"/>
          <w:sz w:val="24"/>
          <w:szCs w:val="24"/>
        </w:rPr>
        <w:t xml:space="preserve">$ </w:t>
      </w:r>
      <w:proofErr w:type="spellStart"/>
      <w:r w:rsidRPr="0060215F">
        <w:rPr>
          <w:b/>
          <w:bCs/>
          <w:color w:val="auto"/>
          <w:sz w:val="24"/>
          <w:szCs w:val="24"/>
          <w:highlight w:val="yellow"/>
        </w:rPr>
        <w:t>streamlit</w:t>
      </w:r>
      <w:proofErr w:type="spellEnd"/>
      <w:r w:rsidRPr="0060215F">
        <w:rPr>
          <w:b/>
          <w:bCs/>
          <w:color w:val="auto"/>
          <w:sz w:val="24"/>
          <w:szCs w:val="24"/>
          <w:highlight w:val="yellow"/>
        </w:rPr>
        <w:t xml:space="preserve"> run app.py</w:t>
      </w:r>
    </w:p>
    <w:p w14:paraId="400C9007" w14:textId="6DFF0C65" w:rsidR="00C572D1" w:rsidRPr="0060215F" w:rsidRDefault="00C572D1" w:rsidP="00C572D1">
      <w:pPr>
        <w:pStyle w:val="Paragraphedeliste"/>
        <w:rPr>
          <w:color w:val="auto"/>
          <w:sz w:val="24"/>
          <w:szCs w:val="24"/>
        </w:rPr>
      </w:pPr>
      <w:r w:rsidRPr="0060215F">
        <w:rPr>
          <w:color w:val="auto"/>
          <w:sz w:val="24"/>
          <w:szCs w:val="24"/>
        </w:rPr>
        <w:t xml:space="preserve">Copiez et collez l’URL qui </w:t>
      </w:r>
      <w:r w:rsidR="0060215F" w:rsidRPr="0060215F">
        <w:rPr>
          <w:color w:val="auto"/>
          <w:sz w:val="24"/>
          <w:szCs w:val="24"/>
        </w:rPr>
        <w:t xml:space="preserve">apparaît </w:t>
      </w:r>
      <w:r w:rsidRPr="0060215F">
        <w:rPr>
          <w:color w:val="auto"/>
          <w:sz w:val="24"/>
          <w:szCs w:val="24"/>
        </w:rPr>
        <w:t xml:space="preserve">dans votre terminal dans un </w:t>
      </w:r>
      <w:r w:rsidR="0060215F" w:rsidRPr="0060215F">
        <w:rPr>
          <w:color w:val="auto"/>
          <w:sz w:val="24"/>
          <w:szCs w:val="24"/>
        </w:rPr>
        <w:t xml:space="preserve">browser que vous utilisez. </w:t>
      </w:r>
    </w:p>
    <w:p w14:paraId="3E2A2E5C" w14:textId="77777777" w:rsidR="00C572D1" w:rsidRPr="00C572D1" w:rsidRDefault="00C572D1" w:rsidP="00C572D1">
      <w:pPr>
        <w:pStyle w:val="Paragraphedeliste"/>
        <w:rPr>
          <w:b/>
          <w:bCs/>
          <w:color w:val="auto"/>
          <w:sz w:val="24"/>
          <w:szCs w:val="24"/>
        </w:rPr>
      </w:pPr>
    </w:p>
    <w:p w14:paraId="7A2C871B" w14:textId="0347A17D" w:rsidR="0060215F" w:rsidRPr="009910A2" w:rsidRDefault="0060215F" w:rsidP="009910A2">
      <w:pPr>
        <w:pStyle w:val="Titre1"/>
      </w:pPr>
      <w:bookmarkStart w:id="3" w:name="_Toc70338009"/>
      <w:r w:rsidRPr="009910A2">
        <w:t>Visualisation</w:t>
      </w:r>
      <w:bookmarkEnd w:id="3"/>
    </w:p>
    <w:p w14:paraId="6E0ADE65" w14:textId="4C62BBD8" w:rsidR="00443F84" w:rsidRPr="00C20B62" w:rsidRDefault="00C20B62" w:rsidP="00443F84">
      <w:pPr>
        <w:rPr>
          <w:color w:val="auto"/>
          <w:sz w:val="24"/>
          <w:szCs w:val="24"/>
        </w:rPr>
      </w:pPr>
      <w:r w:rsidRPr="00C20B62">
        <w:rPr>
          <w:color w:val="auto"/>
          <w:sz w:val="24"/>
          <w:szCs w:val="24"/>
        </w:rPr>
        <w:t xml:space="preserve">Après avoir lancé l’application comme ci-dessous, vous avez trouver la page d’accueil comme suivante. : </w:t>
      </w:r>
    </w:p>
    <w:p w14:paraId="6CEFAC76" w14:textId="5DD20B0F" w:rsidR="0060215F" w:rsidRPr="0060215F" w:rsidRDefault="00443F84" w:rsidP="00C20B6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DFF2BC5" wp14:editId="7F6CD5AF">
            <wp:extent cx="4524430" cy="2455045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6975" cy="245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3DDB" w14:textId="77777777" w:rsidR="0060215F" w:rsidRPr="0060215F" w:rsidRDefault="0060215F" w:rsidP="0060215F"/>
    <w:p w14:paraId="19480495" w14:textId="3090E752" w:rsidR="0060215F" w:rsidRPr="00C20B62" w:rsidRDefault="00C20B62" w:rsidP="0060215F">
      <w:pPr>
        <w:rPr>
          <w:rFonts w:hint="eastAsia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Cette application est créée avec </w:t>
      </w:r>
      <w:proofErr w:type="spellStart"/>
      <w:r w:rsidR="0060215F" w:rsidRPr="00AF7114">
        <w:rPr>
          <w:b/>
          <w:bCs/>
          <w:color w:val="auto"/>
          <w:sz w:val="24"/>
          <w:szCs w:val="24"/>
        </w:rPr>
        <w:t>Streamlit</w:t>
      </w:r>
      <w:proofErr w:type="spellEnd"/>
      <w:r w:rsidR="0060215F" w:rsidRPr="00AF7114">
        <w:rPr>
          <w:color w:val="auto"/>
          <w:sz w:val="24"/>
          <w:szCs w:val="24"/>
        </w:rPr>
        <w:t xml:space="preserve"> qui est un cadre python pour la création d'applications frontales</w:t>
      </w:r>
      <w:r>
        <w:rPr>
          <w:color w:val="auto"/>
          <w:sz w:val="24"/>
          <w:szCs w:val="24"/>
        </w:rPr>
        <w:t xml:space="preserve">. </w:t>
      </w:r>
      <w:r w:rsidR="0060215F" w:rsidRPr="00AF7114">
        <w:rPr>
          <w:color w:val="auto"/>
          <w:sz w:val="24"/>
          <w:szCs w:val="24"/>
        </w:rPr>
        <w:t xml:space="preserve"> </w:t>
      </w:r>
    </w:p>
    <w:p w14:paraId="0FCFA7A5" w14:textId="522A9245" w:rsidR="00C572D1" w:rsidRDefault="00C20B62" w:rsidP="00615A51">
      <w:p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Vous pouvez déplacer les pages en appuyant les boutons dans un bar à gauche. </w:t>
      </w:r>
    </w:p>
    <w:p w14:paraId="463A488B" w14:textId="225D3FBE" w:rsidR="00C20B62" w:rsidRPr="00C572D1" w:rsidRDefault="00C20B62" w:rsidP="00C20B62">
      <w:pPr>
        <w:jc w:val="center"/>
        <w:rPr>
          <w:color w:val="auto"/>
          <w:sz w:val="23"/>
          <w:szCs w:val="23"/>
        </w:rPr>
      </w:pPr>
      <w:r>
        <w:rPr>
          <w:noProof/>
        </w:rPr>
        <w:drawing>
          <wp:inline distT="0" distB="0" distL="0" distR="0" wp14:anchorId="6E630E00" wp14:editId="1E2CA34E">
            <wp:extent cx="1744231" cy="1873589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5680" cy="188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4F6E" w14:textId="5783C12A" w:rsidR="00615A51" w:rsidRPr="00615A51" w:rsidRDefault="00615A51" w:rsidP="00615A51"/>
    <w:p w14:paraId="7784D9B7" w14:textId="54C36DB0" w:rsidR="00C6554A" w:rsidRPr="00514122" w:rsidRDefault="00C6554A" w:rsidP="00337BFD">
      <w:pPr>
        <w:pStyle w:val="Listepuces"/>
        <w:numPr>
          <w:ilvl w:val="0"/>
          <w:numId w:val="0"/>
        </w:numPr>
        <w:ind w:left="720"/>
      </w:pPr>
    </w:p>
    <w:p w14:paraId="6269E7C0" w14:textId="13EC8A11" w:rsidR="0090775A" w:rsidRPr="0090775A" w:rsidRDefault="006C16DE" w:rsidP="009910A2">
      <w:pPr>
        <w:pStyle w:val="Titre1"/>
      </w:pPr>
      <w:bookmarkStart w:id="4" w:name="_Toc70338010"/>
      <w:r>
        <w:t xml:space="preserve">Scriping </w:t>
      </w:r>
      <w:r w:rsidR="00337BFD" w:rsidRPr="00337BFD">
        <w:t>MAP &amp; SPA</w:t>
      </w:r>
      <w:bookmarkEnd w:id="4"/>
    </w:p>
    <w:p w14:paraId="074B7377" w14:textId="2C702B95" w:rsidR="0090775A" w:rsidRDefault="0090775A" w:rsidP="0090775A">
      <w:pPr>
        <w:pStyle w:val="Titre2"/>
      </w:pPr>
      <w:bookmarkStart w:id="5" w:name="_Toc70338011"/>
      <w:r>
        <w:t xml:space="preserve">- </w:t>
      </w:r>
      <w:r w:rsidRPr="009910A2">
        <w:t>Accès aux données</w:t>
      </w:r>
      <w:bookmarkEnd w:id="5"/>
    </w:p>
    <w:p w14:paraId="16AC3C3B" w14:textId="5997CCB8" w:rsidR="0090775A" w:rsidRDefault="0090775A" w:rsidP="0090775A">
      <w:pPr>
        <w:rPr>
          <w:color w:val="auto"/>
          <w:sz w:val="24"/>
          <w:szCs w:val="24"/>
        </w:rPr>
      </w:pPr>
      <w:r w:rsidRPr="0090775A">
        <w:rPr>
          <w:color w:val="auto"/>
          <w:sz w:val="24"/>
          <w:szCs w:val="24"/>
        </w:rPr>
        <w:t xml:space="preserve">Avant faire des </w:t>
      </w:r>
      <w:proofErr w:type="spellStart"/>
      <w:r w:rsidRPr="0090775A">
        <w:rPr>
          <w:color w:val="auto"/>
          <w:sz w:val="24"/>
          <w:szCs w:val="24"/>
        </w:rPr>
        <w:t>scriping</w:t>
      </w:r>
      <w:proofErr w:type="spellEnd"/>
      <w:r w:rsidRPr="0090775A">
        <w:rPr>
          <w:color w:val="auto"/>
          <w:sz w:val="24"/>
          <w:szCs w:val="24"/>
        </w:rPr>
        <w:t xml:space="preserve"> des sites, il faut d’abord aller regarder </w:t>
      </w:r>
      <w:r w:rsidRPr="0090775A">
        <w:rPr>
          <w:color w:val="auto"/>
          <w:sz w:val="24"/>
          <w:szCs w:val="24"/>
        </w:rPr>
        <w:t>les licences d’utilisation de ces plateformes</w:t>
      </w:r>
      <w:r w:rsidRPr="0090775A">
        <w:rPr>
          <w:color w:val="auto"/>
          <w:sz w:val="24"/>
          <w:szCs w:val="24"/>
        </w:rPr>
        <w:t xml:space="preserve"> pour respecter </w:t>
      </w:r>
      <w:r w:rsidRPr="0090775A">
        <w:rPr>
          <w:rFonts w:cs="LMRoman10-Regular"/>
          <w:color w:val="auto"/>
          <w:sz w:val="24"/>
          <w:szCs w:val="24"/>
        </w:rPr>
        <w:t>scrupuleusement toutes les règles</w:t>
      </w:r>
      <w:r w:rsidRPr="0090775A">
        <w:rPr>
          <w:rFonts w:cs="LMRoman10-Regular"/>
          <w:color w:val="auto"/>
          <w:sz w:val="24"/>
          <w:szCs w:val="24"/>
        </w:rPr>
        <w:t xml:space="preserve"> de sécurités</w:t>
      </w:r>
      <w:r w:rsidR="00650832">
        <w:rPr>
          <w:rFonts w:cs="LMRoman10-Regular"/>
          <w:color w:val="auto"/>
          <w:sz w:val="24"/>
          <w:szCs w:val="24"/>
        </w:rPr>
        <w:t xml:space="preserve"> pour regarder ceux que nous somme autorisés à faire. </w:t>
      </w:r>
    </w:p>
    <w:p w14:paraId="55F667FB" w14:textId="44B8A20D" w:rsidR="007B23B8" w:rsidRDefault="007B23B8" w:rsidP="0090775A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Afin de vérifier cela, nous pouvons accéder au fichier robots.txt qui est placé à la racine de chaque site. </w:t>
      </w:r>
    </w:p>
    <w:p w14:paraId="2F95877C" w14:textId="204A977B" w:rsidR="007B23B8" w:rsidRDefault="007B23B8" w:rsidP="007B23B8">
      <w:pPr>
        <w:jc w:val="center"/>
        <w:rPr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5BCD1FBC" wp14:editId="0FEAFB55">
            <wp:extent cx="2087792" cy="4336086"/>
            <wp:effectExtent l="0" t="0" r="8255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2658" cy="434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E203" w14:textId="24C91B82" w:rsidR="007B23B8" w:rsidRDefault="007B23B8" w:rsidP="007B23B8">
      <w:pPr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Image 1 :</w:t>
      </w:r>
      <w:r w:rsidRPr="007B23B8">
        <w:rPr>
          <w:color w:val="auto"/>
          <w:sz w:val="24"/>
          <w:szCs w:val="24"/>
        </w:rPr>
        <w:t xml:space="preserve"> </w:t>
      </w:r>
      <w:r w:rsidR="008573E0">
        <w:rPr>
          <w:color w:val="auto"/>
          <w:sz w:val="24"/>
          <w:szCs w:val="24"/>
        </w:rPr>
        <w:t>r</w:t>
      </w:r>
      <w:r>
        <w:rPr>
          <w:color w:val="auto"/>
          <w:sz w:val="24"/>
          <w:szCs w:val="24"/>
        </w:rPr>
        <w:t>obots.txt du site de NH Hôtels</w:t>
      </w:r>
    </w:p>
    <w:p w14:paraId="4A929FA6" w14:textId="50BB3337" w:rsidR="007B23B8" w:rsidRDefault="008573E0" w:rsidP="007B23B8">
      <w:pPr>
        <w:jc w:val="center"/>
        <w:rPr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22D011CE" wp14:editId="01EBDE48">
            <wp:extent cx="3425035" cy="1013573"/>
            <wp:effectExtent l="0" t="0" r="444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5902" cy="101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0521" w14:textId="43496F4F" w:rsidR="000A5C1F" w:rsidRPr="00C00F18" w:rsidRDefault="008573E0" w:rsidP="00C00F18">
      <w:pPr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Image 2 : </w:t>
      </w:r>
      <w:r>
        <w:rPr>
          <w:color w:val="auto"/>
          <w:sz w:val="24"/>
          <w:szCs w:val="24"/>
        </w:rPr>
        <w:t>robots.txt du site de</w:t>
      </w:r>
      <w:r>
        <w:rPr>
          <w:color w:val="auto"/>
          <w:sz w:val="24"/>
          <w:szCs w:val="24"/>
        </w:rPr>
        <w:t xml:space="preserve"> ntealan</w:t>
      </w:r>
      <w:r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</w:rPr>
        <w:t>ne</w:t>
      </w:r>
      <w:r w:rsidR="0088308A">
        <w:rPr>
          <w:color w:val="auto"/>
          <w:sz w:val="24"/>
          <w:szCs w:val="24"/>
        </w:rPr>
        <w:t>t</w:t>
      </w:r>
    </w:p>
    <w:p w14:paraId="44539786" w14:textId="55E8DB0D" w:rsidR="000A5C1F" w:rsidRPr="000A5C1F" w:rsidRDefault="00E77448" w:rsidP="000A5C1F">
      <w:pPr>
        <w:pStyle w:val="Titre2"/>
      </w:pPr>
      <w:bookmarkStart w:id="6" w:name="_Toc70338012"/>
      <w:r>
        <w:t xml:space="preserve">- </w:t>
      </w:r>
      <w:r w:rsidR="006C16DE" w:rsidRPr="009910A2">
        <w:t>Site NH Hotels</w:t>
      </w:r>
      <w:bookmarkEnd w:id="6"/>
    </w:p>
    <w:p w14:paraId="59FD37BE" w14:textId="7FB0C2BF" w:rsidR="00E77448" w:rsidRPr="00EB754A" w:rsidRDefault="006C16DE" w:rsidP="006C16DE">
      <w:pPr>
        <w:autoSpaceDE w:val="0"/>
        <w:autoSpaceDN w:val="0"/>
        <w:adjustRightInd w:val="0"/>
        <w:spacing w:before="0" w:after="0" w:line="240" w:lineRule="auto"/>
        <w:rPr>
          <w:rFonts w:cs="Arial"/>
          <w:color w:val="auto"/>
          <w:sz w:val="24"/>
          <w:szCs w:val="24"/>
        </w:rPr>
      </w:pPr>
      <w:r w:rsidRPr="00EB754A">
        <w:rPr>
          <w:rFonts w:cs="Arial"/>
          <w:color w:val="auto"/>
          <w:sz w:val="24"/>
          <w:szCs w:val="24"/>
        </w:rPr>
        <w:t xml:space="preserve">L’objectif de travail avec la plateforme </w:t>
      </w:r>
      <w:hyperlink r:id="rId14" w:history="1">
        <w:r w:rsidRPr="00AF7114">
          <w:rPr>
            <w:rStyle w:val="Lienhypertexte"/>
            <w:rFonts w:cs="Arial"/>
            <w:color w:val="00ADDC" w:themeColor="accent4"/>
            <w:sz w:val="24"/>
            <w:szCs w:val="24"/>
          </w:rPr>
          <w:t>https://www.nh-hotels.fr</w:t>
        </w:r>
      </w:hyperlink>
      <w:r w:rsidRPr="00EB754A">
        <w:rPr>
          <w:rFonts w:cs="Arial"/>
          <w:color w:val="auto"/>
          <w:sz w:val="24"/>
          <w:szCs w:val="24"/>
        </w:rPr>
        <w:t xml:space="preserve"> est d’extraire </w:t>
      </w:r>
      <w:r w:rsidR="00EB754A" w:rsidRPr="00EB754A">
        <w:rPr>
          <w:rFonts w:cs="Arial"/>
          <w:color w:val="auto"/>
          <w:sz w:val="24"/>
          <w:szCs w:val="24"/>
        </w:rPr>
        <w:t>des informations nécessaires</w:t>
      </w:r>
      <w:r w:rsidRPr="00EB754A">
        <w:rPr>
          <w:rFonts w:cs="Arial"/>
          <w:color w:val="auto"/>
          <w:sz w:val="24"/>
          <w:szCs w:val="24"/>
        </w:rPr>
        <w:t xml:space="preserve"> afin de montrer au client la valeur </w:t>
      </w:r>
      <w:r w:rsidRPr="00EB754A">
        <w:rPr>
          <w:rFonts w:cs="Arial"/>
          <w:color w:val="auto"/>
          <w:sz w:val="24"/>
          <w:szCs w:val="24"/>
        </w:rPr>
        <w:t>d</w:t>
      </w:r>
      <w:r w:rsidRPr="00EB754A">
        <w:rPr>
          <w:rFonts w:cs="Arial"/>
          <w:color w:val="auto"/>
          <w:sz w:val="24"/>
          <w:szCs w:val="24"/>
        </w:rPr>
        <w:t>e</w:t>
      </w:r>
      <w:r w:rsidRPr="00EB754A">
        <w:rPr>
          <w:rFonts w:cs="Arial"/>
          <w:color w:val="auto"/>
          <w:sz w:val="24"/>
          <w:szCs w:val="24"/>
        </w:rPr>
        <w:t xml:space="preserve"> la mise en</w:t>
      </w:r>
      <w:r w:rsidRPr="00EB754A">
        <w:rPr>
          <w:rFonts w:cs="Arial"/>
          <w:color w:val="auto"/>
          <w:sz w:val="24"/>
          <w:szCs w:val="24"/>
        </w:rPr>
        <w:t xml:space="preserve"> </w:t>
      </w:r>
      <w:r w:rsidRPr="00EB754A">
        <w:rPr>
          <w:rFonts w:cs="Arial"/>
          <w:color w:val="auto"/>
          <w:sz w:val="24"/>
          <w:szCs w:val="24"/>
        </w:rPr>
        <w:t>place d’un système de recherche des logements écologiques.</w:t>
      </w:r>
    </w:p>
    <w:p w14:paraId="20B995D2" w14:textId="4AFA51B1" w:rsidR="00EB754A" w:rsidRDefault="00EB754A" w:rsidP="00E77448">
      <w:pPr>
        <w:rPr>
          <w:b/>
          <w:bCs/>
          <w:color w:val="auto"/>
          <w:sz w:val="24"/>
          <w:szCs w:val="24"/>
        </w:rPr>
      </w:pPr>
      <w:r w:rsidRPr="00EB754A">
        <w:rPr>
          <w:color w:val="auto"/>
          <w:sz w:val="24"/>
          <w:szCs w:val="24"/>
        </w:rPr>
        <w:t xml:space="preserve">Afin de réaliser ce travail, on a fait d’abord extraire des informations sur ce site en utilisant un outil </w:t>
      </w:r>
      <w:proofErr w:type="spellStart"/>
      <w:r w:rsidRPr="00EB754A">
        <w:rPr>
          <w:b/>
          <w:bCs/>
          <w:color w:val="auto"/>
          <w:sz w:val="24"/>
          <w:szCs w:val="24"/>
        </w:rPr>
        <w:t>Beautiful</w:t>
      </w:r>
      <w:proofErr w:type="spellEnd"/>
      <w:r w:rsidRPr="00EB754A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EB754A">
        <w:rPr>
          <w:b/>
          <w:bCs/>
          <w:color w:val="auto"/>
          <w:sz w:val="24"/>
          <w:szCs w:val="24"/>
        </w:rPr>
        <w:t>Soup</w:t>
      </w:r>
      <w:proofErr w:type="spellEnd"/>
      <w:r>
        <w:rPr>
          <w:b/>
          <w:bCs/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et stocker ces données extraites dans un fichier CSV (output_hôtels.csv). Enfin les analyses ont </w:t>
      </w:r>
      <w:r w:rsidR="00742CAF">
        <w:rPr>
          <w:color w:val="auto"/>
          <w:sz w:val="24"/>
          <w:szCs w:val="24"/>
        </w:rPr>
        <w:t>présenté</w:t>
      </w:r>
      <w:r>
        <w:rPr>
          <w:color w:val="auto"/>
          <w:sz w:val="24"/>
          <w:szCs w:val="24"/>
        </w:rPr>
        <w:t xml:space="preserve"> avec des graphiques traités avec un outil </w:t>
      </w:r>
      <w:proofErr w:type="spellStart"/>
      <w:r w:rsidRPr="00EB754A">
        <w:rPr>
          <w:b/>
          <w:bCs/>
          <w:color w:val="auto"/>
          <w:sz w:val="24"/>
          <w:szCs w:val="24"/>
        </w:rPr>
        <w:t>Plotly</w:t>
      </w:r>
      <w:proofErr w:type="spellEnd"/>
      <w:r w:rsidRPr="00EB754A">
        <w:rPr>
          <w:b/>
          <w:bCs/>
          <w:color w:val="auto"/>
          <w:sz w:val="24"/>
          <w:szCs w:val="24"/>
        </w:rPr>
        <w:t xml:space="preserve"> Expresse</w:t>
      </w:r>
      <w:r>
        <w:rPr>
          <w:b/>
          <w:bCs/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et les présenté avec un outil </w:t>
      </w:r>
      <w:proofErr w:type="spellStart"/>
      <w:r w:rsidRPr="00EB754A">
        <w:rPr>
          <w:b/>
          <w:bCs/>
          <w:color w:val="auto"/>
          <w:sz w:val="24"/>
          <w:szCs w:val="24"/>
        </w:rPr>
        <w:t>Streamlit</w:t>
      </w:r>
      <w:proofErr w:type="spellEnd"/>
      <w:r>
        <w:rPr>
          <w:b/>
          <w:bCs/>
          <w:color w:val="auto"/>
          <w:sz w:val="24"/>
          <w:szCs w:val="24"/>
        </w:rPr>
        <w:t xml:space="preserve">. </w:t>
      </w:r>
    </w:p>
    <w:p w14:paraId="5572DA8F" w14:textId="328B1D47" w:rsidR="00C83718" w:rsidRDefault="002354CA" w:rsidP="00E77448">
      <w:pPr>
        <w:rPr>
          <w:rFonts w:cs="LMMono10-Regular"/>
          <w:color w:val="auto"/>
          <w:sz w:val="24"/>
          <w:szCs w:val="24"/>
        </w:rPr>
      </w:pPr>
      <w:r>
        <w:rPr>
          <w:rFonts w:cs="LMMono10-Regular"/>
          <w:color w:val="auto"/>
          <w:sz w:val="24"/>
          <w:szCs w:val="24"/>
        </w:rPr>
        <w:t>Le scripte (</w:t>
      </w:r>
      <w:r w:rsidRPr="002354CA">
        <w:rPr>
          <w:rFonts w:cs="LMMono10-Regular"/>
          <w:b/>
          <w:bCs/>
          <w:color w:val="60B4FF" w:themeColor="background2" w:themeShade="BF"/>
          <w:sz w:val="24"/>
          <w:szCs w:val="24"/>
        </w:rPr>
        <w:t>hotel_eco</w:t>
      </w:r>
      <w:r w:rsidRPr="002354CA">
        <w:rPr>
          <w:rFonts w:cs="LMMono10-Regular"/>
          <w:b/>
          <w:bCs/>
          <w:color w:val="60B4FF" w:themeColor="background2" w:themeShade="BF"/>
          <w:sz w:val="24"/>
          <w:szCs w:val="24"/>
        </w:rPr>
        <w:t>.py</w:t>
      </w:r>
      <w:r>
        <w:rPr>
          <w:rFonts w:cs="LMMono10-Regular"/>
          <w:color w:val="auto"/>
          <w:sz w:val="24"/>
          <w:szCs w:val="24"/>
        </w:rPr>
        <w:t>) peut se trouve dans un répertoire « </w:t>
      </w:r>
      <w:proofErr w:type="spellStart"/>
      <w:r>
        <w:rPr>
          <w:rFonts w:cs="LMMono10-Regular"/>
          <w:color w:val="auto"/>
          <w:sz w:val="24"/>
          <w:szCs w:val="24"/>
        </w:rPr>
        <w:t>scraping</w:t>
      </w:r>
      <w:proofErr w:type="spellEnd"/>
      <w:r>
        <w:rPr>
          <w:rFonts w:cs="LMMono10-Regular"/>
          <w:color w:val="auto"/>
          <w:sz w:val="24"/>
          <w:szCs w:val="24"/>
        </w:rPr>
        <w:t> ».</w:t>
      </w:r>
      <w:r w:rsidR="00C83718">
        <w:rPr>
          <w:rFonts w:cs="LMMono10-Regular"/>
          <w:color w:val="auto"/>
          <w:sz w:val="24"/>
          <w:szCs w:val="24"/>
        </w:rPr>
        <w:t xml:space="preserve"> Vous pouvez lancer ce scripte comme suivante : </w:t>
      </w:r>
      <w:r w:rsidR="00C83718" w:rsidRPr="00C83718">
        <w:rPr>
          <w:rFonts w:cs="LMMono10-Regular"/>
          <w:color w:val="auto"/>
          <w:sz w:val="24"/>
          <w:szCs w:val="24"/>
          <w:highlight w:val="yellow"/>
        </w:rPr>
        <w:t>$ python3 hotel_eco.py</w:t>
      </w:r>
    </w:p>
    <w:p w14:paraId="027E552A" w14:textId="57775891" w:rsidR="00742CAF" w:rsidRPr="00325F00" w:rsidRDefault="00C83718" w:rsidP="00E77448">
      <w:pPr>
        <w:rPr>
          <w:rFonts w:cs="LMMono10-Regular"/>
          <w:color w:val="auto"/>
          <w:sz w:val="24"/>
          <w:szCs w:val="24"/>
        </w:rPr>
      </w:pPr>
      <w:r>
        <w:rPr>
          <w:rFonts w:cs="LMMono10-Regular"/>
          <w:color w:val="auto"/>
          <w:sz w:val="24"/>
          <w:szCs w:val="24"/>
        </w:rPr>
        <w:t>Vous retrouvez le fichier sorti (</w:t>
      </w:r>
      <w:r w:rsidRPr="00C20B62">
        <w:rPr>
          <w:b/>
          <w:bCs/>
          <w:color w:val="auto"/>
          <w:sz w:val="24"/>
          <w:szCs w:val="24"/>
        </w:rPr>
        <w:t>output_nhHotels.csv</w:t>
      </w:r>
      <w:r>
        <w:rPr>
          <w:rFonts w:cs="LMMono10-Regular"/>
          <w:color w:val="auto"/>
          <w:sz w:val="24"/>
          <w:szCs w:val="24"/>
        </w:rPr>
        <w:t xml:space="preserve">) dans le répertoire « data ». </w:t>
      </w:r>
    </w:p>
    <w:p w14:paraId="2D55683D" w14:textId="02C32082" w:rsidR="00EB754A" w:rsidRPr="009910A2" w:rsidRDefault="00EB754A" w:rsidP="009910A2">
      <w:pPr>
        <w:pStyle w:val="Titre2"/>
      </w:pPr>
      <w:bookmarkStart w:id="7" w:name="_Toc70338013"/>
      <w:r>
        <w:t xml:space="preserve">- </w:t>
      </w:r>
      <w:r w:rsidRPr="009910A2">
        <w:t xml:space="preserve">Site </w:t>
      </w:r>
      <w:r w:rsidR="009910A2">
        <w:t>Ntealan</w:t>
      </w:r>
      <w:bookmarkEnd w:id="7"/>
    </w:p>
    <w:p w14:paraId="1999DF35" w14:textId="3BE98DB4" w:rsidR="00EB754A" w:rsidRDefault="00EB754A" w:rsidP="00E77448">
      <w:pPr>
        <w:rPr>
          <w:rFonts w:cs="LMMono10-Regular"/>
          <w:color w:val="auto"/>
          <w:sz w:val="24"/>
          <w:szCs w:val="24"/>
        </w:rPr>
      </w:pPr>
      <w:r>
        <w:rPr>
          <w:rFonts w:ascii="LMMono10-Regular" w:hAnsi="LMMono10-Regular" w:cs="LMMono10-Regular"/>
          <w:color w:val="00FFFF"/>
          <w:sz w:val="20"/>
          <w:szCs w:val="20"/>
        </w:rPr>
        <w:t xml:space="preserve"> </w:t>
      </w:r>
      <w:r w:rsidRPr="00524A15">
        <w:rPr>
          <w:rFonts w:cs="LMMono10-Regular"/>
          <w:color w:val="auto"/>
          <w:sz w:val="24"/>
          <w:szCs w:val="24"/>
        </w:rPr>
        <w:t xml:space="preserve">L’objectif de travail avec la plateforme  </w:t>
      </w:r>
      <w:hyperlink r:id="rId15" w:history="1">
        <w:r w:rsidRPr="00AF7114">
          <w:rPr>
            <w:rStyle w:val="Lienhypertexte"/>
            <w:rFonts w:cs="LMMono10-Regular"/>
            <w:color w:val="00ADDC" w:themeColor="accent4"/>
            <w:sz w:val="24"/>
            <w:szCs w:val="24"/>
          </w:rPr>
          <w:t>https://ntealan.net</w:t>
        </w:r>
      </w:hyperlink>
      <w:r w:rsidRPr="00524A15">
        <w:rPr>
          <w:rFonts w:cs="LMMono10-Regular"/>
          <w:color w:val="00FFFF"/>
          <w:sz w:val="24"/>
          <w:szCs w:val="24"/>
        </w:rPr>
        <w:t xml:space="preserve"> </w:t>
      </w:r>
      <w:r w:rsidRPr="00524A15">
        <w:rPr>
          <w:rFonts w:cs="LMMono10-Regular"/>
          <w:color w:val="auto"/>
          <w:sz w:val="24"/>
          <w:szCs w:val="24"/>
        </w:rPr>
        <w:t>est d</w:t>
      </w:r>
      <w:r w:rsidR="00524A15" w:rsidRPr="00524A15">
        <w:rPr>
          <w:rFonts w:cs="LMMono10-Regular"/>
          <w:color w:val="auto"/>
          <w:sz w:val="24"/>
          <w:szCs w:val="24"/>
        </w:rPr>
        <w:t>’</w:t>
      </w:r>
      <w:r w:rsidRPr="00524A15">
        <w:rPr>
          <w:rFonts w:cs="LMMono10-Regular"/>
          <w:color w:val="auto"/>
          <w:sz w:val="24"/>
          <w:szCs w:val="24"/>
        </w:rPr>
        <w:t xml:space="preserve">extraire des quelques articles dans ce site et de montrer au client la nécessite de </w:t>
      </w:r>
      <w:r w:rsidR="00524A15" w:rsidRPr="00524A15">
        <w:rPr>
          <w:rFonts w:cs="LMMono10-Regular"/>
          <w:color w:val="auto"/>
          <w:sz w:val="24"/>
          <w:szCs w:val="24"/>
        </w:rPr>
        <w:t xml:space="preserve">soutien le travail tel que ce site réalise. </w:t>
      </w:r>
    </w:p>
    <w:p w14:paraId="52151246" w14:textId="733FFE71" w:rsidR="00337BFD" w:rsidRDefault="00742CAF" w:rsidP="00337BFD">
      <w:pPr>
        <w:rPr>
          <w:rFonts w:cs="LMMono10-Regular"/>
          <w:color w:val="auto"/>
          <w:sz w:val="24"/>
          <w:szCs w:val="24"/>
        </w:rPr>
      </w:pPr>
      <w:r>
        <w:rPr>
          <w:rFonts w:cs="LMMono10-Regular"/>
          <w:color w:val="auto"/>
          <w:sz w:val="24"/>
          <w:szCs w:val="24"/>
        </w:rPr>
        <w:t xml:space="preserve">Afin de réaliser ce travail, on a fait d’abord extrait des articles sur ce site en utilisant un outil </w:t>
      </w:r>
      <w:proofErr w:type="spellStart"/>
      <w:r>
        <w:rPr>
          <w:rFonts w:cs="LMMono10-Regular"/>
          <w:b/>
          <w:bCs/>
          <w:color w:val="auto"/>
          <w:sz w:val="24"/>
          <w:szCs w:val="24"/>
        </w:rPr>
        <w:t>S</w:t>
      </w:r>
      <w:r w:rsidRPr="00742CAF">
        <w:rPr>
          <w:rFonts w:cs="LMMono10-Regular"/>
          <w:b/>
          <w:bCs/>
          <w:color w:val="auto"/>
          <w:sz w:val="24"/>
          <w:szCs w:val="24"/>
        </w:rPr>
        <w:t>elenium</w:t>
      </w:r>
      <w:proofErr w:type="spellEnd"/>
      <w:r>
        <w:rPr>
          <w:rFonts w:cs="LMMono10-Regular"/>
          <w:b/>
          <w:bCs/>
          <w:color w:val="auto"/>
          <w:sz w:val="24"/>
          <w:szCs w:val="24"/>
        </w:rPr>
        <w:t xml:space="preserve"> </w:t>
      </w:r>
      <w:r>
        <w:rPr>
          <w:rFonts w:cs="LMMono10-Regular"/>
          <w:color w:val="auto"/>
          <w:sz w:val="24"/>
          <w:szCs w:val="24"/>
        </w:rPr>
        <w:t xml:space="preserve">et stocker ces données extraites dans un fichier csv. </w:t>
      </w:r>
      <w:r>
        <w:rPr>
          <w:rFonts w:cs="LMMono10-Regular"/>
          <w:color w:val="auto"/>
          <w:sz w:val="24"/>
          <w:szCs w:val="24"/>
        </w:rPr>
        <w:br/>
        <w:t xml:space="preserve">Ces données sont présentées dans un même page web que celui de site d’hôtel avec </w:t>
      </w:r>
      <w:r w:rsidR="00602A2D">
        <w:rPr>
          <w:rFonts w:cs="LMMono10-Regular"/>
          <w:color w:val="auto"/>
          <w:sz w:val="24"/>
          <w:szCs w:val="24"/>
        </w:rPr>
        <w:t xml:space="preserve">un outil </w:t>
      </w:r>
      <w:proofErr w:type="spellStart"/>
      <w:r w:rsidR="00602A2D" w:rsidRPr="00602A2D">
        <w:rPr>
          <w:rFonts w:cs="LMMono10-Regular"/>
          <w:b/>
          <w:bCs/>
          <w:color w:val="auto"/>
          <w:sz w:val="24"/>
          <w:szCs w:val="24"/>
        </w:rPr>
        <w:t>Streamlit</w:t>
      </w:r>
      <w:proofErr w:type="spellEnd"/>
      <w:r w:rsidR="00602A2D">
        <w:rPr>
          <w:rFonts w:cs="LMMono10-Regular"/>
          <w:color w:val="auto"/>
          <w:sz w:val="24"/>
          <w:szCs w:val="24"/>
        </w:rPr>
        <w:t xml:space="preserve">. </w:t>
      </w:r>
    </w:p>
    <w:p w14:paraId="4D3B76EB" w14:textId="3BD350B6" w:rsidR="00337BFD" w:rsidRDefault="00C00F18">
      <w:pPr>
        <w:rPr>
          <w:rFonts w:cs="LMMono10-Regular"/>
          <w:color w:val="auto"/>
          <w:sz w:val="24"/>
          <w:szCs w:val="24"/>
        </w:rPr>
      </w:pPr>
      <w:r>
        <w:rPr>
          <w:rFonts w:cs="LMMono10-Regular"/>
          <w:color w:val="auto"/>
          <w:sz w:val="24"/>
          <w:szCs w:val="24"/>
        </w:rPr>
        <w:t>Le scripte (</w:t>
      </w:r>
      <w:r w:rsidRPr="00C00F18">
        <w:rPr>
          <w:rFonts w:cs="LMMono10-Regular"/>
          <w:b/>
          <w:bCs/>
          <w:color w:val="60B4FF" w:themeColor="background2" w:themeShade="BF"/>
          <w:sz w:val="24"/>
          <w:szCs w:val="24"/>
        </w:rPr>
        <w:t>natealan</w:t>
      </w:r>
      <w:r w:rsidRPr="00C00F18">
        <w:rPr>
          <w:rFonts w:cs="LMMono10-Regular"/>
          <w:b/>
          <w:bCs/>
          <w:color w:val="60B4FF" w:themeColor="background2" w:themeShade="BF"/>
          <w:sz w:val="24"/>
          <w:szCs w:val="24"/>
        </w:rPr>
        <w:t>.py</w:t>
      </w:r>
      <w:r>
        <w:rPr>
          <w:rFonts w:cs="LMMono10-Regular"/>
          <w:color w:val="auto"/>
          <w:sz w:val="24"/>
          <w:szCs w:val="24"/>
        </w:rPr>
        <w:t>) peut se trouve dans un répertoire « </w:t>
      </w:r>
      <w:proofErr w:type="spellStart"/>
      <w:r>
        <w:rPr>
          <w:rFonts w:cs="LMMono10-Regular"/>
          <w:color w:val="auto"/>
          <w:sz w:val="24"/>
          <w:szCs w:val="24"/>
        </w:rPr>
        <w:t>scraping</w:t>
      </w:r>
      <w:proofErr w:type="spellEnd"/>
      <w:r>
        <w:rPr>
          <w:rFonts w:cs="LMMono10-Regular"/>
          <w:color w:val="auto"/>
          <w:sz w:val="24"/>
          <w:szCs w:val="24"/>
        </w:rPr>
        <w:t xml:space="preserve"> ». Si vous voulez lancer ce scripte vous avez besoin de browser Chrome et télécharger le fichier driver qui est adapté à la version de votre chrome. </w:t>
      </w:r>
      <w:r w:rsidR="00691E95">
        <w:rPr>
          <w:rFonts w:cs="LMMono10-Regular"/>
          <w:color w:val="auto"/>
          <w:sz w:val="24"/>
          <w:szCs w:val="24"/>
        </w:rPr>
        <w:t xml:space="preserve">Ce fichier driver doit être mettre dans la racine du répertoire. </w:t>
      </w:r>
    </w:p>
    <w:p w14:paraId="67A7AF5E" w14:textId="146863F7" w:rsidR="00691E95" w:rsidRDefault="00691E95">
      <w:pPr>
        <w:rPr>
          <w:rFonts w:cs="LMMono10-Regular"/>
          <w:b/>
          <w:bCs/>
          <w:color w:val="auto"/>
          <w:sz w:val="24"/>
          <w:szCs w:val="24"/>
        </w:rPr>
      </w:pPr>
      <w:r>
        <w:rPr>
          <w:rFonts w:cs="LMMono10-Regular"/>
          <w:color w:val="auto"/>
          <w:sz w:val="24"/>
          <w:szCs w:val="24"/>
        </w:rPr>
        <w:t>Vous pouvez ensuite lance</w:t>
      </w:r>
      <w:r w:rsidR="002354CA">
        <w:rPr>
          <w:rFonts w:cs="LMMono10-Regular"/>
          <w:color w:val="auto"/>
          <w:sz w:val="24"/>
          <w:szCs w:val="24"/>
        </w:rPr>
        <w:t>r</w:t>
      </w:r>
      <w:r>
        <w:rPr>
          <w:rFonts w:cs="LMMono10-Regular"/>
          <w:color w:val="auto"/>
          <w:sz w:val="24"/>
          <w:szCs w:val="24"/>
        </w:rPr>
        <w:t xml:space="preserve"> : </w:t>
      </w:r>
      <w:r w:rsidRPr="00691E95">
        <w:rPr>
          <w:rFonts w:cs="LMMono10-Regular"/>
          <w:color w:val="auto"/>
          <w:sz w:val="24"/>
          <w:szCs w:val="24"/>
          <w:highlight w:val="yellow"/>
        </w:rPr>
        <w:t xml:space="preserve">$ python3 </w:t>
      </w:r>
      <w:r w:rsidRPr="00C83718">
        <w:rPr>
          <w:rFonts w:cs="LMMono10-Regular"/>
          <w:color w:val="auto"/>
          <w:sz w:val="24"/>
          <w:szCs w:val="24"/>
          <w:highlight w:val="yellow"/>
        </w:rPr>
        <w:t>natealan.py</w:t>
      </w:r>
    </w:p>
    <w:p w14:paraId="7EFE846D" w14:textId="302C866B" w:rsidR="00691E95" w:rsidRPr="00691E95" w:rsidRDefault="00691E95">
      <w:pPr>
        <w:rPr>
          <w:rFonts w:cs="LMMono10-Regular"/>
          <w:color w:val="auto"/>
          <w:sz w:val="24"/>
          <w:szCs w:val="24"/>
        </w:rPr>
      </w:pPr>
      <w:r>
        <w:rPr>
          <w:rFonts w:cs="LMMono10-Regular"/>
          <w:color w:val="auto"/>
          <w:sz w:val="24"/>
          <w:szCs w:val="24"/>
        </w:rPr>
        <w:t xml:space="preserve">Vous retrouvez </w:t>
      </w:r>
      <w:r w:rsidR="00DD0E77">
        <w:rPr>
          <w:rFonts w:cs="LMMono10-Regular"/>
          <w:color w:val="auto"/>
          <w:sz w:val="24"/>
          <w:szCs w:val="24"/>
        </w:rPr>
        <w:t>le fichier sorti</w:t>
      </w:r>
      <w:r>
        <w:rPr>
          <w:rFonts w:cs="LMMono10-Regular"/>
          <w:color w:val="auto"/>
          <w:sz w:val="24"/>
          <w:szCs w:val="24"/>
        </w:rPr>
        <w:t xml:space="preserve"> </w:t>
      </w:r>
      <w:r w:rsidR="00DD0E77">
        <w:rPr>
          <w:rFonts w:cs="LMMono10-Regular"/>
          <w:color w:val="auto"/>
          <w:sz w:val="24"/>
          <w:szCs w:val="24"/>
        </w:rPr>
        <w:t>(</w:t>
      </w:r>
      <w:r w:rsidR="00DD0E77" w:rsidRPr="00C20B62">
        <w:rPr>
          <w:b/>
          <w:bCs/>
          <w:color w:val="auto"/>
          <w:sz w:val="24"/>
          <w:szCs w:val="24"/>
        </w:rPr>
        <w:t>output_natealan.csv</w:t>
      </w:r>
      <w:r w:rsidR="00DD0E77">
        <w:rPr>
          <w:rFonts w:cs="LMMono10-Regular"/>
          <w:color w:val="auto"/>
          <w:sz w:val="24"/>
          <w:szCs w:val="24"/>
        </w:rPr>
        <w:t xml:space="preserve">) </w:t>
      </w:r>
      <w:r>
        <w:rPr>
          <w:rFonts w:cs="LMMono10-Regular"/>
          <w:color w:val="auto"/>
          <w:sz w:val="24"/>
          <w:szCs w:val="24"/>
        </w:rPr>
        <w:t xml:space="preserve">dans le répertoire « data ». </w:t>
      </w:r>
    </w:p>
    <w:sectPr w:rsidR="00691E95" w:rsidRPr="00691E95" w:rsidSect="00D5222D">
      <w:footerReference w:type="default" r:id="rId16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452EE" w14:textId="77777777" w:rsidR="00934D11" w:rsidRDefault="00934D11" w:rsidP="00C6554A">
      <w:pPr>
        <w:spacing w:before="0" w:after="0" w:line="240" w:lineRule="auto"/>
      </w:pPr>
      <w:r>
        <w:separator/>
      </w:r>
    </w:p>
  </w:endnote>
  <w:endnote w:type="continuationSeparator" w:id="0">
    <w:p w14:paraId="1E14505B" w14:textId="77777777" w:rsidR="00934D11" w:rsidRDefault="00934D1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Mono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16021" w14:textId="77777777" w:rsidR="002163EE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89714F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54B94" w14:textId="77777777" w:rsidR="00934D11" w:rsidRDefault="00934D11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A20BC5E" w14:textId="77777777" w:rsidR="00934D11" w:rsidRDefault="00934D11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81301FD"/>
    <w:multiLevelType w:val="hybridMultilevel"/>
    <w:tmpl w:val="03BA3B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attachedTemplate r:id="rId1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1D2"/>
    <w:rsid w:val="000A5C1F"/>
    <w:rsid w:val="002354CA"/>
    <w:rsid w:val="002554CD"/>
    <w:rsid w:val="00293B83"/>
    <w:rsid w:val="002B4294"/>
    <w:rsid w:val="00325F00"/>
    <w:rsid w:val="00333D0D"/>
    <w:rsid w:val="00337BFD"/>
    <w:rsid w:val="00414F9A"/>
    <w:rsid w:val="00443F84"/>
    <w:rsid w:val="004C049F"/>
    <w:rsid w:val="005000E2"/>
    <w:rsid w:val="00524A15"/>
    <w:rsid w:val="0060215F"/>
    <w:rsid w:val="00602A2D"/>
    <w:rsid w:val="00615A51"/>
    <w:rsid w:val="00650832"/>
    <w:rsid w:val="00691E95"/>
    <w:rsid w:val="006A3CE7"/>
    <w:rsid w:val="006C16DE"/>
    <w:rsid w:val="007351D2"/>
    <w:rsid w:val="00742CAF"/>
    <w:rsid w:val="007B23B8"/>
    <w:rsid w:val="00800D33"/>
    <w:rsid w:val="008573E0"/>
    <w:rsid w:val="0088308A"/>
    <w:rsid w:val="0089714F"/>
    <w:rsid w:val="0090775A"/>
    <w:rsid w:val="00934D11"/>
    <w:rsid w:val="009910A2"/>
    <w:rsid w:val="00A45BBE"/>
    <w:rsid w:val="00A713D5"/>
    <w:rsid w:val="00AB6882"/>
    <w:rsid w:val="00AF7114"/>
    <w:rsid w:val="00C00F18"/>
    <w:rsid w:val="00C20B62"/>
    <w:rsid w:val="00C572D1"/>
    <w:rsid w:val="00C6554A"/>
    <w:rsid w:val="00C83718"/>
    <w:rsid w:val="00CF294E"/>
    <w:rsid w:val="00D5222D"/>
    <w:rsid w:val="00DD0E77"/>
    <w:rsid w:val="00E77448"/>
    <w:rsid w:val="00EB7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79A2C8"/>
  <w15:chartTrackingRefBased/>
  <w15:docId w15:val="{B62349C1-7855-4CA5-A868-48E5DF0E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Mentionnonrsolue">
    <w:name w:val="Unresolved Mention"/>
    <w:basedOn w:val="Policepardfaut"/>
    <w:uiPriority w:val="99"/>
    <w:semiHidden/>
    <w:unhideWhenUsed/>
    <w:rsid w:val="006C16DE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unhideWhenUsed/>
    <w:qFormat/>
    <w:rsid w:val="00C572D1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25F00"/>
    <w:pPr>
      <w:spacing w:before="240" w:after="0" w:line="259" w:lineRule="auto"/>
      <w:contextualSpacing w:val="0"/>
      <w:outlineLvl w:val="9"/>
    </w:pPr>
    <w:rPr>
      <w:szCs w:val="32"/>
      <w:lang w:eastAsia="ja-JP"/>
    </w:rPr>
  </w:style>
  <w:style w:type="paragraph" w:styleId="TM1">
    <w:name w:val="toc 1"/>
    <w:basedOn w:val="Normal"/>
    <w:next w:val="Normal"/>
    <w:autoRedefine/>
    <w:uiPriority w:val="39"/>
    <w:unhideWhenUsed/>
    <w:rsid w:val="00325F0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25F0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910A2"/>
    <w:pPr>
      <w:spacing w:before="0" w:after="100" w:line="259" w:lineRule="auto"/>
      <w:ind w:left="440"/>
    </w:pPr>
    <w:rPr>
      <w:rFonts w:eastAsiaTheme="minorEastAsia" w:cs="Times New Roman"/>
      <w:color w:val="auto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h-hotels.fr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ntealan.net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ntealan.net/dictionaries/content/fr-af/yb_fr_3031" TargetMode="External"/><Relationship Id="rId14" Type="http://schemas.openxmlformats.org/officeDocument/2006/relationships/hyperlink" Target="https://www.nh-hotels.f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ina\AppData\Local\Microsoft\Office\16.0\DTS\fr-FR%7bE8889B1E-6C5E-49BF-8600-DA559D78DE19%7d\%7bEB8333A4-B500-449F-BBF8-E9E348CC017E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79931-35CE-4348-A747-BD12DEE14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{EB8333A4-B500-449F-BBF8-E9E348CC017E}tf02835058_win32</Template>
  <TotalTime>2959</TotalTime>
  <Pages>6</Pages>
  <Words>688</Words>
  <Characters>3787</Characters>
  <Application>Microsoft Office Word</Application>
  <DocSecurity>0</DocSecurity>
  <Lines>31</Lines>
  <Paragraphs>8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Titres</vt:lpstr>
      </vt:variant>
      <vt:variant>
        <vt:i4>7</vt:i4>
      </vt:variant>
      <vt:variant>
        <vt:lpstr>Title</vt:lpstr>
      </vt:variant>
      <vt:variant>
        <vt:i4>1</vt:i4>
      </vt:variant>
    </vt:vector>
  </HeadingPairs>
  <TitlesOfParts>
    <vt:vector size="9" baseType="lpstr">
      <vt:lpstr/>
      <vt:lpstr>Présentation</vt:lpstr>
      <vt:lpstr>    Lancement en local</vt:lpstr>
      <vt:lpstr>    Visualisation</vt:lpstr>
      <vt:lpstr>    Scriping MAP &amp; SPA</vt:lpstr>
      <vt:lpstr>    - Accès aux données</vt:lpstr>
      <vt:lpstr>    - Site NH Hotels</vt:lpstr>
      <vt:lpstr>    - Site NaTEALAN</vt:lpstr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Chinatsu KUROIWA</dc:creator>
  <cp:keywords/>
  <dc:description/>
  <cp:lastModifiedBy>Chinatsu KUROIWA</cp:lastModifiedBy>
  <cp:revision>23</cp:revision>
  <dcterms:created xsi:type="dcterms:W3CDTF">2021-04-24T10:41:00Z</dcterms:created>
  <dcterms:modified xsi:type="dcterms:W3CDTF">2021-04-26T12:00:00Z</dcterms:modified>
</cp:coreProperties>
</file>